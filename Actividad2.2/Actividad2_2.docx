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42A0" w14:textId="77777777" w:rsidR="00E95E38" w:rsidRDefault="00E95E38"/>
    <w:p w14:paraId="02F4B10C" w14:textId="77777777" w:rsidR="00E95E38" w:rsidRDefault="00E95E38">
      <w:pPr>
        <w:jc w:val="center"/>
      </w:pPr>
    </w:p>
    <w:p w14:paraId="0038C054" w14:textId="77777777" w:rsidR="00E95E38" w:rsidRDefault="00E95E38">
      <w:pPr>
        <w:jc w:val="center"/>
      </w:pPr>
    </w:p>
    <w:p w14:paraId="1C36F504" w14:textId="77777777" w:rsidR="00E95E38" w:rsidRDefault="00000000">
      <w:pPr>
        <w:jc w:val="center"/>
      </w:pPr>
      <w:r>
        <w:rPr>
          <w:noProof/>
        </w:rPr>
        <w:drawing>
          <wp:inline distT="114300" distB="114300" distL="114300" distR="114300" wp14:anchorId="6FB8F01B" wp14:editId="24E01F77">
            <wp:extent cx="4321013" cy="114330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1013" cy="1143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26228" w14:textId="77777777" w:rsidR="00E95E38" w:rsidRDefault="00E95E38">
      <w:pPr>
        <w:jc w:val="center"/>
      </w:pPr>
    </w:p>
    <w:p w14:paraId="705C5B97" w14:textId="77777777" w:rsidR="00E95E38" w:rsidRDefault="00E95E38">
      <w:pPr>
        <w:jc w:val="center"/>
      </w:pPr>
    </w:p>
    <w:p w14:paraId="22329F80" w14:textId="77777777" w:rsidR="00E95E38" w:rsidRDefault="00E95E38">
      <w:pPr>
        <w:jc w:val="center"/>
      </w:pPr>
    </w:p>
    <w:p w14:paraId="0B1DBDDB" w14:textId="77777777" w:rsidR="00E95E38" w:rsidRDefault="00000000">
      <w:r>
        <w:tab/>
      </w:r>
      <w:r>
        <w:tab/>
      </w:r>
    </w:p>
    <w:p w14:paraId="0F09318F" w14:textId="77777777" w:rsidR="00E95E38" w:rsidRDefault="00000000">
      <w:pPr>
        <w:jc w:val="center"/>
      </w:pPr>
      <w:r>
        <w:t xml:space="preserve">    Instituto Tecnológico de Monterrey Escuela de Ingeniería y Ciencias </w:t>
      </w:r>
    </w:p>
    <w:p w14:paraId="6EBEFADC" w14:textId="77777777" w:rsidR="00E95E38" w:rsidRDefault="00000000">
      <w:pPr>
        <w:jc w:val="center"/>
      </w:pPr>
      <w:r>
        <w:tab/>
      </w:r>
      <w:r>
        <w:tab/>
      </w:r>
      <w:r>
        <w:tab/>
      </w:r>
      <w:r>
        <w:tab/>
      </w:r>
      <w:r>
        <w:tab/>
      </w:r>
    </w:p>
    <w:p w14:paraId="2FAAC7CD" w14:textId="77777777" w:rsidR="00E95E38" w:rsidRDefault="00E95E38">
      <w:pPr>
        <w:jc w:val="center"/>
      </w:pPr>
    </w:p>
    <w:p w14:paraId="45BFE34E" w14:textId="77777777" w:rsidR="00E95E38" w:rsidRDefault="00E95E38">
      <w:pPr>
        <w:jc w:val="center"/>
      </w:pPr>
    </w:p>
    <w:p w14:paraId="6D800D63" w14:textId="2E5E9B78" w:rsidR="00E95E38" w:rsidRDefault="001754D5">
      <w:pPr>
        <w:pStyle w:val="Heading1"/>
      </w:pPr>
      <w:bookmarkStart w:id="0" w:name="_wwts0uf7aoa" w:colFirst="0" w:colLast="0"/>
      <w:bookmarkEnd w:id="0"/>
      <w:r>
        <w:t>Programacion de estructura de datos y algoritmos fundamentales</w:t>
      </w:r>
    </w:p>
    <w:p w14:paraId="648E77F0" w14:textId="77777777" w:rsidR="00E95E38" w:rsidRDefault="00000000">
      <w:pPr>
        <w:jc w:val="center"/>
      </w:pPr>
      <w:r>
        <w:tab/>
      </w:r>
      <w:r>
        <w:tab/>
      </w:r>
      <w:r>
        <w:tab/>
      </w:r>
      <w:r>
        <w:tab/>
      </w:r>
      <w:r>
        <w:tab/>
      </w:r>
    </w:p>
    <w:p w14:paraId="489C1E75" w14:textId="7CAAFDE6" w:rsidR="00E95E38" w:rsidRDefault="001754D5">
      <w:pPr>
        <w:spacing w:before="240" w:after="240"/>
        <w:jc w:val="center"/>
        <w:rPr>
          <w:b/>
        </w:rPr>
      </w:pPr>
      <w:r>
        <w:rPr>
          <w:b/>
        </w:rPr>
        <w:t>Actividad 2.2</w:t>
      </w:r>
    </w:p>
    <w:p w14:paraId="28495A67" w14:textId="77777777" w:rsidR="00E95E38" w:rsidRDefault="00000000">
      <w:pPr>
        <w:jc w:val="center"/>
      </w:pPr>
      <w:r>
        <w:tab/>
      </w:r>
      <w:r>
        <w:tab/>
      </w:r>
      <w:r>
        <w:tab/>
      </w:r>
      <w:r>
        <w:tab/>
      </w:r>
      <w:r>
        <w:tab/>
      </w:r>
    </w:p>
    <w:p w14:paraId="211DEA7A" w14:textId="77777777" w:rsidR="00E95E38" w:rsidRDefault="00000000">
      <w:pPr>
        <w:spacing w:before="240" w:after="240"/>
        <w:jc w:val="center"/>
      </w:pPr>
      <w:r>
        <w:t>Alejandro Rodríguez del Bosque A01722329</w:t>
      </w:r>
    </w:p>
    <w:p w14:paraId="13B9019F" w14:textId="77777777" w:rsidR="00E95E38" w:rsidRDefault="00E95E38">
      <w:pPr>
        <w:jc w:val="center"/>
      </w:pPr>
    </w:p>
    <w:p w14:paraId="3B7FE630" w14:textId="77777777" w:rsidR="00E95E38" w:rsidRDefault="00E95E38">
      <w:pPr>
        <w:ind w:left="720" w:firstLine="720"/>
      </w:pPr>
    </w:p>
    <w:p w14:paraId="34AE8678" w14:textId="77777777" w:rsidR="00E95E38" w:rsidRDefault="00000000">
      <w:pPr>
        <w:ind w:left="720" w:firstLine="720"/>
      </w:pPr>
      <w:r>
        <w:tab/>
      </w:r>
      <w:r>
        <w:tab/>
      </w:r>
    </w:p>
    <w:p w14:paraId="26698AED" w14:textId="77777777" w:rsidR="00E95E38" w:rsidRDefault="00000000">
      <w:pPr>
        <w:spacing w:before="240" w:after="240"/>
        <w:jc w:val="center"/>
        <w:rPr>
          <w:b/>
        </w:rPr>
      </w:pPr>
      <w:r>
        <w:rPr>
          <w:b/>
        </w:rPr>
        <w:t xml:space="preserve">Fecha de entrega: </w:t>
      </w:r>
    </w:p>
    <w:p w14:paraId="3A037E10" w14:textId="77777777" w:rsidR="00E95E38" w:rsidRDefault="00000000">
      <w:r>
        <w:tab/>
      </w:r>
      <w:r>
        <w:tab/>
      </w:r>
      <w:r>
        <w:tab/>
      </w:r>
      <w:r>
        <w:tab/>
      </w:r>
    </w:p>
    <w:p w14:paraId="33080F18" w14:textId="77777777" w:rsidR="00E95E38" w:rsidRDefault="00000000">
      <w:r>
        <w:tab/>
      </w:r>
      <w:r>
        <w:tab/>
      </w:r>
    </w:p>
    <w:p w14:paraId="5737D90B" w14:textId="77777777" w:rsidR="00E95E38" w:rsidRDefault="00E95E38"/>
    <w:p w14:paraId="148E6639" w14:textId="77777777" w:rsidR="00E95E38" w:rsidRDefault="00E95E38"/>
    <w:p w14:paraId="35F44969" w14:textId="77777777" w:rsidR="00E95E38" w:rsidRDefault="00E95E38"/>
    <w:p w14:paraId="77B11D87" w14:textId="77777777" w:rsidR="00E95E38" w:rsidRDefault="00E95E38"/>
    <w:p w14:paraId="60C6C2D2" w14:textId="77777777" w:rsidR="00E95E38" w:rsidRDefault="00E95E38"/>
    <w:p w14:paraId="442CD904" w14:textId="77777777" w:rsidR="00E95E38" w:rsidRDefault="00E95E38"/>
    <w:p w14:paraId="078E496B" w14:textId="77777777" w:rsidR="00E95E38" w:rsidRDefault="00E95E38"/>
    <w:p w14:paraId="2CFFE31F" w14:textId="37BFDF24" w:rsidR="00CC002B" w:rsidRPr="00B000AE" w:rsidRDefault="00CC002B" w:rsidP="00B000AE">
      <w:r>
        <w:br w:type="page"/>
      </w:r>
      <w:r w:rsidR="001754D5">
        <w:rPr>
          <w:b/>
          <w:bCs/>
        </w:rPr>
        <w:lastRenderedPageBreak/>
        <w:t>Introducción:</w:t>
      </w:r>
    </w:p>
    <w:p w14:paraId="74A9AD5E" w14:textId="77777777" w:rsidR="00B000AE" w:rsidRDefault="001754D5" w:rsidP="001754D5">
      <w:pPr>
        <w:spacing w:line="480" w:lineRule="auto"/>
        <w:rPr>
          <w:b/>
          <w:bCs/>
        </w:rPr>
      </w:pPr>
      <w:r>
        <w:rPr>
          <w:b/>
          <w:bCs/>
        </w:rPr>
        <w:tab/>
      </w:r>
    </w:p>
    <w:p w14:paraId="4976DF7F" w14:textId="56E04451" w:rsidR="001754D5" w:rsidRDefault="001754D5" w:rsidP="00A6505E">
      <w:pPr>
        <w:spacing w:line="480" w:lineRule="auto"/>
        <w:ind w:firstLine="720"/>
      </w:pPr>
      <w:r>
        <w:t>Esta tarea se concentro en crear las clases de PriorityQueue y de DoubleQueue. Se concentran ambas en tener una lista ordenada de elementos en el cual Priority Queue le asignas un valor entero de prioridad y DoubleQueue puedes ir agregando elementos atrás o delante de la cola.</w:t>
      </w:r>
    </w:p>
    <w:p w14:paraId="659CB1AF" w14:textId="77777777" w:rsidR="009B62FE" w:rsidRDefault="009B62FE" w:rsidP="001754D5">
      <w:pPr>
        <w:spacing w:line="480" w:lineRule="auto"/>
      </w:pPr>
    </w:p>
    <w:p w14:paraId="4C7E010A" w14:textId="7ACA4343" w:rsidR="009B62FE" w:rsidRDefault="009B62FE" w:rsidP="001754D5">
      <w:pPr>
        <w:spacing w:line="480" w:lineRule="auto"/>
        <w:rPr>
          <w:b/>
          <w:bCs/>
        </w:rPr>
      </w:pPr>
      <w:r>
        <w:rPr>
          <w:b/>
          <w:bCs/>
        </w:rPr>
        <w:t>Caso de Prueba:</w:t>
      </w:r>
    </w:p>
    <w:p w14:paraId="6365EB25" w14:textId="1CB4CAEA" w:rsidR="009B62FE" w:rsidRDefault="009B62FE" w:rsidP="001754D5">
      <w:pPr>
        <w:spacing w:line="480" w:lineRule="auto"/>
      </w:pPr>
      <w:r>
        <w:rPr>
          <w:b/>
          <w:bCs/>
        </w:rPr>
        <w:tab/>
      </w:r>
      <w:r>
        <w:t>Se agregaron los siguientes elementos a la lista:</w:t>
      </w:r>
    </w:p>
    <w:p w14:paraId="4DE51ADA" w14:textId="17AC55AD" w:rsidR="009B62FE" w:rsidRDefault="009B62FE" w:rsidP="001754D5">
      <w:pPr>
        <w:spacing w:line="480" w:lineRule="auto"/>
      </w:pPr>
      <w:r>
        <w:tab/>
      </w:r>
      <w:r w:rsidRPr="009B62FE">
        <w:drawing>
          <wp:inline distT="0" distB="0" distL="0" distR="0" wp14:anchorId="495F93D5" wp14:editId="72B71EE1">
            <wp:extent cx="2457793" cy="752580"/>
            <wp:effectExtent l="0" t="0" r="0" b="9525"/>
            <wp:docPr id="4697001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0012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FC4F" w14:textId="002AE678" w:rsidR="009B62FE" w:rsidRDefault="009B62FE" w:rsidP="001754D5">
      <w:pPr>
        <w:spacing w:line="480" w:lineRule="auto"/>
      </w:pPr>
      <w:r>
        <w:tab/>
        <w:t>y de ellos sacaron la operación de su máx. que salió:</w:t>
      </w:r>
    </w:p>
    <w:p w14:paraId="6C60998D" w14:textId="7D0AF271" w:rsidR="009B62FE" w:rsidRDefault="009B62FE" w:rsidP="001754D5">
      <w:pPr>
        <w:spacing w:line="480" w:lineRule="auto"/>
      </w:pPr>
      <w:r>
        <w:tab/>
      </w:r>
      <w:r w:rsidRPr="009B62FE">
        <w:drawing>
          <wp:inline distT="0" distB="0" distL="0" distR="0" wp14:anchorId="2803CEB1" wp14:editId="351D16AC">
            <wp:extent cx="724001" cy="209579"/>
            <wp:effectExtent l="0" t="0" r="0" b="0"/>
            <wp:docPr id="39167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78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E910" w14:textId="72F6C6AD" w:rsidR="009B62FE" w:rsidRDefault="009B62FE" w:rsidP="001754D5">
      <w:pPr>
        <w:spacing w:line="480" w:lineRule="auto"/>
      </w:pPr>
      <w:r>
        <w:tab/>
        <w:t>Después de aplicarle las siguientes condiciones:</w:t>
      </w:r>
    </w:p>
    <w:p w14:paraId="267CC047" w14:textId="07168767" w:rsidR="009B62FE" w:rsidRDefault="009B62FE" w:rsidP="001754D5">
      <w:pPr>
        <w:spacing w:line="480" w:lineRule="auto"/>
      </w:pPr>
      <w:r>
        <w:tab/>
      </w:r>
      <w:r w:rsidRPr="009B62FE">
        <w:drawing>
          <wp:inline distT="0" distB="0" distL="0" distR="0" wp14:anchorId="065538D6" wp14:editId="0E7228FC">
            <wp:extent cx="2353003" cy="533474"/>
            <wp:effectExtent l="0" t="0" r="9525" b="0"/>
            <wp:docPr id="18345905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90541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66C" w14:textId="3F687DAC" w:rsidR="009B62FE" w:rsidRDefault="009B62FE" w:rsidP="001754D5">
      <w:pPr>
        <w:spacing w:line="480" w:lineRule="auto"/>
      </w:pPr>
      <w:r>
        <w:tab/>
        <w:t>Salió máx como:</w:t>
      </w:r>
    </w:p>
    <w:p w14:paraId="6C64F95A" w14:textId="59904577" w:rsidR="009B62FE" w:rsidRDefault="009B62FE" w:rsidP="001754D5">
      <w:pPr>
        <w:spacing w:line="480" w:lineRule="auto"/>
      </w:pPr>
      <w:r>
        <w:tab/>
      </w:r>
      <w:r w:rsidRPr="009B62FE">
        <w:drawing>
          <wp:inline distT="0" distB="0" distL="0" distR="0" wp14:anchorId="0EC5BA3B" wp14:editId="528619C3">
            <wp:extent cx="762106" cy="190527"/>
            <wp:effectExtent l="0" t="0" r="0" b="0"/>
            <wp:docPr id="155367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73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E569" w14:textId="77777777" w:rsidR="009B62FE" w:rsidRDefault="009B62FE" w:rsidP="001754D5">
      <w:pPr>
        <w:spacing w:line="480" w:lineRule="auto"/>
      </w:pPr>
    </w:p>
    <w:p w14:paraId="48B3324B" w14:textId="2FF66CC0" w:rsidR="009B62FE" w:rsidRDefault="009B62FE" w:rsidP="001754D5">
      <w:pPr>
        <w:spacing w:line="480" w:lineRule="auto"/>
      </w:pPr>
      <w:r>
        <w:tab/>
        <w:t>Asimismo, para Double Queue se creo inicialmente de la siguiente manera:</w:t>
      </w:r>
    </w:p>
    <w:p w14:paraId="6C1E4816" w14:textId="398E8CBF" w:rsidR="009B62FE" w:rsidRDefault="009B62FE" w:rsidP="001754D5">
      <w:pPr>
        <w:spacing w:line="480" w:lineRule="auto"/>
      </w:pPr>
      <w:r>
        <w:tab/>
      </w:r>
      <w:r w:rsidR="009A776B" w:rsidRPr="009A776B">
        <w:drawing>
          <wp:inline distT="0" distB="0" distL="0" distR="0" wp14:anchorId="2CBA3AED" wp14:editId="7F737122">
            <wp:extent cx="3219899" cy="971686"/>
            <wp:effectExtent l="0" t="0" r="0" b="0"/>
            <wp:docPr id="153676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5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3DDF" w14:textId="3DD26107" w:rsidR="009A776B" w:rsidRDefault="009A776B" w:rsidP="001754D5">
      <w:pPr>
        <w:spacing w:line="480" w:lineRule="auto"/>
      </w:pPr>
      <w:r>
        <w:tab/>
        <w:t>Después de obtener top y bottom muestra los siguientes resultados:</w:t>
      </w:r>
    </w:p>
    <w:p w14:paraId="3AF48E51" w14:textId="22329995" w:rsidR="009A776B" w:rsidRDefault="009A776B" w:rsidP="001754D5">
      <w:pPr>
        <w:spacing w:line="480" w:lineRule="auto"/>
      </w:pPr>
      <w:r>
        <w:tab/>
      </w:r>
      <w:r w:rsidRPr="009A776B">
        <w:drawing>
          <wp:inline distT="0" distB="0" distL="0" distR="0" wp14:anchorId="0A3AABD2" wp14:editId="07DE3DBB">
            <wp:extent cx="1209844" cy="438211"/>
            <wp:effectExtent l="0" t="0" r="9525" b="0"/>
            <wp:docPr id="147142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216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FBCA" w14:textId="3918F706" w:rsidR="009A776B" w:rsidRDefault="009A776B" w:rsidP="001754D5">
      <w:pPr>
        <w:spacing w:line="480" w:lineRule="auto"/>
      </w:pPr>
      <w:r>
        <w:lastRenderedPageBreak/>
        <w:tab/>
        <w:t>Al aplicar las siguiente condiciones:</w:t>
      </w:r>
    </w:p>
    <w:p w14:paraId="06759580" w14:textId="48DAC981" w:rsidR="009A776B" w:rsidRDefault="009A776B" w:rsidP="001754D5">
      <w:pPr>
        <w:spacing w:line="480" w:lineRule="auto"/>
      </w:pPr>
      <w:r>
        <w:tab/>
      </w:r>
      <w:r w:rsidRPr="009A776B">
        <w:drawing>
          <wp:inline distT="0" distB="0" distL="0" distR="0" wp14:anchorId="0C7128FE" wp14:editId="6C3E448E">
            <wp:extent cx="2391109" cy="438211"/>
            <wp:effectExtent l="0" t="0" r="9525" b="0"/>
            <wp:docPr id="14430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2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1145" w14:textId="64262079" w:rsidR="009A776B" w:rsidRDefault="009A776B" w:rsidP="001754D5">
      <w:pPr>
        <w:spacing w:line="480" w:lineRule="auto"/>
      </w:pPr>
      <w:r>
        <w:tab/>
        <w:t>El resultado muestra:</w:t>
      </w:r>
    </w:p>
    <w:p w14:paraId="3B7376C6" w14:textId="2AEA23E1" w:rsidR="009A776B" w:rsidRDefault="009A776B" w:rsidP="001754D5">
      <w:pPr>
        <w:spacing w:line="480" w:lineRule="auto"/>
      </w:pPr>
      <w:r>
        <w:tab/>
      </w:r>
      <w:r w:rsidRPr="009A776B">
        <w:drawing>
          <wp:inline distT="0" distB="0" distL="0" distR="0" wp14:anchorId="736F2881" wp14:editId="0A71DECB">
            <wp:extent cx="1143160" cy="419158"/>
            <wp:effectExtent l="0" t="0" r="0" b="0"/>
            <wp:docPr id="114272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0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E558" w14:textId="77777777" w:rsidR="00F1308C" w:rsidRDefault="00F1308C" w:rsidP="001754D5">
      <w:pPr>
        <w:spacing w:line="480" w:lineRule="auto"/>
      </w:pPr>
    </w:p>
    <w:p w14:paraId="728D8BA4" w14:textId="49EEAC37" w:rsidR="00F1308C" w:rsidRDefault="00F1308C" w:rsidP="001754D5">
      <w:pPr>
        <w:spacing w:line="480" w:lineRule="auto"/>
        <w:rPr>
          <w:b/>
          <w:bCs/>
        </w:rPr>
      </w:pPr>
      <w:r>
        <w:rPr>
          <w:b/>
          <w:bCs/>
        </w:rPr>
        <w:t>Conclusión:</w:t>
      </w:r>
    </w:p>
    <w:p w14:paraId="29B4A48C" w14:textId="7C59707E" w:rsidR="00F1308C" w:rsidRPr="00F1308C" w:rsidRDefault="00F1308C" w:rsidP="001754D5">
      <w:pPr>
        <w:spacing w:line="480" w:lineRule="auto"/>
      </w:pPr>
      <w:r>
        <w:tab/>
        <w:t>Esta actividad me ayudo mucho a entender las ideas de los priority queues y los double ended queues y medio empecé a ver cosas que podría experimentar o utilizar con ambas. El sistema de priority queue creo que es de excelente uso en el ejecución de ordenes de operaciones donde talvez quieres revisar unos valores antes que otros y el dequeue esta bueno para ir organizando miembros que se podría utilizar en conjunto con heaps y stacks para el almacenamiento de información importante.</w:t>
      </w:r>
    </w:p>
    <w:sectPr w:rsidR="00F1308C" w:rsidRPr="00F1308C"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A915" w14:textId="77777777" w:rsidR="0071101A" w:rsidRDefault="0071101A">
      <w:pPr>
        <w:spacing w:line="240" w:lineRule="auto"/>
      </w:pPr>
      <w:r>
        <w:separator/>
      </w:r>
    </w:p>
  </w:endnote>
  <w:endnote w:type="continuationSeparator" w:id="0">
    <w:p w14:paraId="1D91DAD4" w14:textId="77777777" w:rsidR="0071101A" w:rsidRDefault="00711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BC479" w14:textId="77777777" w:rsidR="00E95E3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C002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451E" w14:textId="77777777" w:rsidR="00E95E38" w:rsidRDefault="00E95E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DBDF" w14:textId="77777777" w:rsidR="0071101A" w:rsidRDefault="0071101A">
      <w:pPr>
        <w:spacing w:line="240" w:lineRule="auto"/>
      </w:pPr>
      <w:r>
        <w:separator/>
      </w:r>
    </w:p>
  </w:footnote>
  <w:footnote w:type="continuationSeparator" w:id="0">
    <w:p w14:paraId="51889C4B" w14:textId="77777777" w:rsidR="0071101A" w:rsidRDefault="007110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37AC"/>
    <w:multiLevelType w:val="multilevel"/>
    <w:tmpl w:val="0BBC8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664FB"/>
    <w:multiLevelType w:val="multilevel"/>
    <w:tmpl w:val="78608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D111BE"/>
    <w:multiLevelType w:val="multilevel"/>
    <w:tmpl w:val="C0B2097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9187B85"/>
    <w:multiLevelType w:val="multilevel"/>
    <w:tmpl w:val="EC146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9A5475"/>
    <w:multiLevelType w:val="multilevel"/>
    <w:tmpl w:val="C2FE3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D20CF5"/>
    <w:multiLevelType w:val="multilevel"/>
    <w:tmpl w:val="7250B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04767C"/>
    <w:multiLevelType w:val="multilevel"/>
    <w:tmpl w:val="734CC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B6992"/>
    <w:multiLevelType w:val="multilevel"/>
    <w:tmpl w:val="94A4F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1F609D"/>
    <w:multiLevelType w:val="multilevel"/>
    <w:tmpl w:val="63761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922EF7"/>
    <w:multiLevelType w:val="multilevel"/>
    <w:tmpl w:val="F52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677BEC"/>
    <w:multiLevelType w:val="multilevel"/>
    <w:tmpl w:val="B25C1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5938A6"/>
    <w:multiLevelType w:val="multilevel"/>
    <w:tmpl w:val="FAFC4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3236280">
    <w:abstractNumId w:val="0"/>
  </w:num>
  <w:num w:numId="2" w16cid:durableId="1935553219">
    <w:abstractNumId w:val="3"/>
  </w:num>
  <w:num w:numId="3" w16cid:durableId="389153977">
    <w:abstractNumId w:val="7"/>
  </w:num>
  <w:num w:numId="4" w16cid:durableId="439836641">
    <w:abstractNumId w:val="6"/>
  </w:num>
  <w:num w:numId="5" w16cid:durableId="1631354719">
    <w:abstractNumId w:val="2"/>
  </w:num>
  <w:num w:numId="6" w16cid:durableId="866216018">
    <w:abstractNumId w:val="10"/>
  </w:num>
  <w:num w:numId="7" w16cid:durableId="1522932091">
    <w:abstractNumId w:val="8"/>
  </w:num>
  <w:num w:numId="8" w16cid:durableId="625433639">
    <w:abstractNumId w:val="5"/>
  </w:num>
  <w:num w:numId="9" w16cid:durableId="1439175940">
    <w:abstractNumId w:val="1"/>
  </w:num>
  <w:num w:numId="10" w16cid:durableId="2035767848">
    <w:abstractNumId w:val="11"/>
  </w:num>
  <w:num w:numId="11" w16cid:durableId="684866802">
    <w:abstractNumId w:val="4"/>
  </w:num>
  <w:num w:numId="12" w16cid:durableId="2092386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4D5"/>
    <w:rsid w:val="001754D5"/>
    <w:rsid w:val="001A3000"/>
    <w:rsid w:val="00397075"/>
    <w:rsid w:val="005D1134"/>
    <w:rsid w:val="00657C7A"/>
    <w:rsid w:val="0071101A"/>
    <w:rsid w:val="00895ECC"/>
    <w:rsid w:val="00995952"/>
    <w:rsid w:val="009A776B"/>
    <w:rsid w:val="009B62FE"/>
    <w:rsid w:val="00A6505E"/>
    <w:rsid w:val="00B000AE"/>
    <w:rsid w:val="00B97783"/>
    <w:rsid w:val="00C8648E"/>
    <w:rsid w:val="00CC002B"/>
    <w:rsid w:val="00E95E38"/>
    <w:rsid w:val="00F1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6B62"/>
  <w15:docId w15:val="{92AEF4BA-9CAB-4C07-9F75-A2E4BB81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480" w:lineRule="auto"/>
      <w:jc w:val="center"/>
      <w:outlineLvl w:val="1"/>
    </w:pPr>
    <w:rPr>
      <w:b/>
      <w:i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480" w:lineRule="auto"/>
      <w:jc w:val="center"/>
    </w:pPr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r\Documents\Custom%20Office%20Templates\TE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</Template>
  <TotalTime>17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Rodriguez</dc:creator>
  <cp:lastModifiedBy>Alejandro Rodríguez Del Bosque</cp:lastModifiedBy>
  <cp:revision>6</cp:revision>
  <cp:lastPrinted>2023-03-09T18:45:00Z</cp:lastPrinted>
  <dcterms:created xsi:type="dcterms:W3CDTF">2023-10-03T05:07:00Z</dcterms:created>
  <dcterms:modified xsi:type="dcterms:W3CDTF">2023-10-03T05:24:00Z</dcterms:modified>
</cp:coreProperties>
</file>