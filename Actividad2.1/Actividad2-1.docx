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98B0" w14:textId="77777777" w:rsidR="00E95E38" w:rsidRDefault="00E95E38"/>
    <w:p w14:paraId="749D8A20" w14:textId="77777777" w:rsidR="00E95E38" w:rsidRDefault="00E95E38">
      <w:pPr>
        <w:jc w:val="center"/>
      </w:pPr>
    </w:p>
    <w:p w14:paraId="5AC8E6EF" w14:textId="77777777" w:rsidR="00E95E38" w:rsidRDefault="00E95E38">
      <w:pPr>
        <w:jc w:val="center"/>
      </w:pPr>
    </w:p>
    <w:p w14:paraId="68503BA9" w14:textId="77777777" w:rsidR="00E95E38" w:rsidRDefault="00000000">
      <w:pPr>
        <w:jc w:val="center"/>
      </w:pPr>
      <w:r>
        <w:rPr>
          <w:noProof/>
        </w:rPr>
        <w:drawing>
          <wp:inline distT="114300" distB="114300" distL="114300" distR="114300" wp14:anchorId="06E21DBB" wp14:editId="2B9B5598">
            <wp:extent cx="4321013" cy="114330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321013" cy="1143303"/>
                    </a:xfrm>
                    <a:prstGeom prst="rect">
                      <a:avLst/>
                    </a:prstGeom>
                    <a:ln/>
                  </pic:spPr>
                </pic:pic>
              </a:graphicData>
            </a:graphic>
          </wp:inline>
        </w:drawing>
      </w:r>
    </w:p>
    <w:p w14:paraId="690D9E41" w14:textId="77777777" w:rsidR="00E95E38" w:rsidRDefault="00E95E38">
      <w:pPr>
        <w:jc w:val="center"/>
      </w:pPr>
    </w:p>
    <w:p w14:paraId="4A7D17FA" w14:textId="77777777" w:rsidR="00E95E38" w:rsidRDefault="00E95E38">
      <w:pPr>
        <w:jc w:val="center"/>
      </w:pPr>
    </w:p>
    <w:p w14:paraId="3C0DAF08" w14:textId="77777777" w:rsidR="00E95E38" w:rsidRDefault="00E95E38">
      <w:pPr>
        <w:jc w:val="center"/>
      </w:pPr>
    </w:p>
    <w:p w14:paraId="74009E3E" w14:textId="77777777" w:rsidR="00E95E38" w:rsidRDefault="00000000">
      <w:r>
        <w:tab/>
      </w:r>
      <w:r>
        <w:tab/>
      </w:r>
    </w:p>
    <w:p w14:paraId="56C3B6A5" w14:textId="77777777" w:rsidR="00E95E38" w:rsidRDefault="00000000">
      <w:pPr>
        <w:jc w:val="center"/>
      </w:pPr>
      <w:r>
        <w:t xml:space="preserve">    Instituto </w:t>
      </w:r>
      <w:proofErr w:type="spellStart"/>
      <w:r>
        <w:t>Tecnológico</w:t>
      </w:r>
      <w:proofErr w:type="spellEnd"/>
      <w:r>
        <w:t xml:space="preserve"> de Monterrey Escuela de </w:t>
      </w:r>
      <w:proofErr w:type="spellStart"/>
      <w:r>
        <w:t>Ingeniería</w:t>
      </w:r>
      <w:proofErr w:type="spellEnd"/>
      <w:r>
        <w:t xml:space="preserve"> y Ciencias </w:t>
      </w:r>
    </w:p>
    <w:p w14:paraId="2D42B72D" w14:textId="77777777" w:rsidR="00E95E38" w:rsidRDefault="00000000">
      <w:pPr>
        <w:jc w:val="center"/>
      </w:pPr>
      <w:r>
        <w:tab/>
      </w:r>
      <w:r>
        <w:tab/>
      </w:r>
      <w:r>
        <w:tab/>
      </w:r>
      <w:r>
        <w:tab/>
      </w:r>
      <w:r>
        <w:tab/>
      </w:r>
    </w:p>
    <w:p w14:paraId="737A0E04" w14:textId="77777777" w:rsidR="00E95E38" w:rsidRDefault="00E95E38">
      <w:pPr>
        <w:jc w:val="center"/>
      </w:pPr>
    </w:p>
    <w:p w14:paraId="2C789309" w14:textId="77777777" w:rsidR="00E95E38" w:rsidRDefault="00E95E38">
      <w:pPr>
        <w:jc w:val="center"/>
      </w:pPr>
    </w:p>
    <w:p w14:paraId="28AD832F" w14:textId="2FEF96A7" w:rsidR="00E95E38" w:rsidRDefault="001F20F3">
      <w:pPr>
        <w:pStyle w:val="Heading1"/>
      </w:pPr>
      <w:bookmarkStart w:id="0" w:name="_wwts0uf7aoa" w:colFirst="0" w:colLast="0"/>
      <w:bookmarkEnd w:id="0"/>
      <w:proofErr w:type="spellStart"/>
      <w:r>
        <w:t>Programacion</w:t>
      </w:r>
      <w:proofErr w:type="spellEnd"/>
      <w:r>
        <w:t xml:space="preserve"> de Estructuras y Algoritmos Fundamentales</w:t>
      </w:r>
    </w:p>
    <w:p w14:paraId="238E5D6B" w14:textId="77777777" w:rsidR="00E95E38" w:rsidRDefault="00000000">
      <w:pPr>
        <w:jc w:val="center"/>
      </w:pPr>
      <w:r>
        <w:tab/>
      </w:r>
      <w:r>
        <w:tab/>
      </w:r>
      <w:r>
        <w:tab/>
      </w:r>
      <w:r>
        <w:tab/>
      </w:r>
      <w:r>
        <w:tab/>
      </w:r>
    </w:p>
    <w:p w14:paraId="27A2A651" w14:textId="1BEE60A6" w:rsidR="00E95E38" w:rsidRDefault="001F20F3">
      <w:pPr>
        <w:spacing w:before="240" w:after="240"/>
        <w:jc w:val="center"/>
        <w:rPr>
          <w:b/>
        </w:rPr>
      </w:pPr>
      <w:r>
        <w:rPr>
          <w:b/>
        </w:rPr>
        <w:t>Actividad 2.1</w:t>
      </w:r>
    </w:p>
    <w:p w14:paraId="25D3401A" w14:textId="77777777" w:rsidR="00E95E38" w:rsidRDefault="00000000">
      <w:pPr>
        <w:jc w:val="center"/>
      </w:pPr>
      <w:r>
        <w:tab/>
      </w:r>
      <w:r>
        <w:tab/>
      </w:r>
      <w:r>
        <w:tab/>
      </w:r>
      <w:r>
        <w:tab/>
      </w:r>
      <w:r>
        <w:tab/>
      </w:r>
    </w:p>
    <w:p w14:paraId="344EF4A5" w14:textId="77777777" w:rsidR="00E95E38" w:rsidRDefault="00000000">
      <w:pPr>
        <w:spacing w:before="240" w:after="240"/>
        <w:jc w:val="center"/>
      </w:pPr>
      <w:r>
        <w:t>Alejandro Rodríguez del Bosque A01722329</w:t>
      </w:r>
    </w:p>
    <w:p w14:paraId="540C378E" w14:textId="77777777" w:rsidR="00E95E38" w:rsidRDefault="00E95E38">
      <w:pPr>
        <w:jc w:val="center"/>
      </w:pPr>
    </w:p>
    <w:p w14:paraId="73BC25B7" w14:textId="77777777" w:rsidR="00E95E38" w:rsidRDefault="00E95E38">
      <w:pPr>
        <w:ind w:left="720" w:firstLine="720"/>
      </w:pPr>
    </w:p>
    <w:p w14:paraId="13FFC33C" w14:textId="77777777" w:rsidR="00E95E38" w:rsidRDefault="00000000">
      <w:pPr>
        <w:ind w:left="720" w:firstLine="720"/>
      </w:pPr>
      <w:r>
        <w:tab/>
      </w:r>
      <w:r>
        <w:tab/>
      </w:r>
    </w:p>
    <w:p w14:paraId="55F1A20C" w14:textId="4B0420CD" w:rsidR="00E95E38" w:rsidRDefault="00000000">
      <w:pPr>
        <w:spacing w:before="240" w:after="240"/>
        <w:jc w:val="center"/>
        <w:rPr>
          <w:b/>
        </w:rPr>
      </w:pPr>
      <w:r>
        <w:rPr>
          <w:b/>
        </w:rPr>
        <w:t xml:space="preserve">Fecha de entrega: </w:t>
      </w:r>
      <w:r w:rsidR="001F20F3">
        <w:rPr>
          <w:b/>
        </w:rPr>
        <w:t>9/27/2023</w:t>
      </w:r>
    </w:p>
    <w:p w14:paraId="31E28A9D" w14:textId="77777777" w:rsidR="00E95E38" w:rsidRDefault="00000000">
      <w:r>
        <w:tab/>
      </w:r>
      <w:r>
        <w:tab/>
      </w:r>
      <w:r>
        <w:tab/>
      </w:r>
      <w:r>
        <w:tab/>
      </w:r>
    </w:p>
    <w:p w14:paraId="5AEC8439" w14:textId="77777777" w:rsidR="00E95E38" w:rsidRDefault="00000000">
      <w:r>
        <w:tab/>
      </w:r>
      <w:r>
        <w:tab/>
      </w:r>
    </w:p>
    <w:p w14:paraId="3E995AB8" w14:textId="77777777" w:rsidR="00E95E38" w:rsidRDefault="00E95E38"/>
    <w:p w14:paraId="1C3A20C9" w14:textId="77777777" w:rsidR="00E95E38" w:rsidRDefault="00E95E38"/>
    <w:p w14:paraId="7D086D9F" w14:textId="77777777" w:rsidR="00E95E38" w:rsidRDefault="00E95E38"/>
    <w:p w14:paraId="47626C37" w14:textId="77777777" w:rsidR="00E95E38" w:rsidRDefault="00E95E38"/>
    <w:p w14:paraId="25DE52C6" w14:textId="77777777" w:rsidR="00E95E38" w:rsidRDefault="00E95E38"/>
    <w:p w14:paraId="5D1A32C5" w14:textId="77777777" w:rsidR="00E95E38" w:rsidRDefault="00E95E38"/>
    <w:p w14:paraId="511A9C49" w14:textId="77777777" w:rsidR="00E95E38" w:rsidRDefault="00E95E38"/>
    <w:p w14:paraId="04EA8BDE" w14:textId="77777777" w:rsidR="00CC002B" w:rsidRDefault="00CC002B" w:rsidP="00895ECC">
      <w:r>
        <w:br w:type="page"/>
      </w:r>
    </w:p>
    <w:p w14:paraId="350473FA" w14:textId="1A8655BE" w:rsidR="00CC002B" w:rsidRDefault="001F20F3" w:rsidP="001F20F3">
      <w:pPr>
        <w:spacing w:line="480" w:lineRule="auto"/>
        <w:ind w:left="720"/>
        <w:jc w:val="center"/>
        <w:rPr>
          <w:b/>
          <w:bCs/>
        </w:rPr>
      </w:pPr>
      <w:r>
        <w:rPr>
          <w:b/>
          <w:bCs/>
        </w:rPr>
        <w:lastRenderedPageBreak/>
        <w:t>Actividad 2.1</w:t>
      </w:r>
    </w:p>
    <w:p w14:paraId="0463104F" w14:textId="4E0411AD" w:rsidR="001F20F3" w:rsidRPr="001F20F3" w:rsidRDefault="001F20F3" w:rsidP="001F20F3">
      <w:pPr>
        <w:spacing w:line="480" w:lineRule="auto"/>
      </w:pPr>
      <w:r>
        <w:rPr>
          <w:b/>
          <w:bCs/>
        </w:rPr>
        <w:t>Reflexión:</w:t>
      </w:r>
      <w:r>
        <w:t xml:space="preserve"> Después de realizar la actividad, puedo observar como utilizar estructuras de datos creadas dinámicamente puede ser mucho mas optimo y eficiente para la operación de un programa. Te da todas las ventajas de poder usar un arreglo sin tener que preocuparte tanto por condiciones de cual es el peor caso de cantidad de información que vas a tener ni salirte del índice del array. Adicionalmente, usando punteros, puedes modificar y borrar los valores interiores de la lista sin afectar el orden o tener que volver a organizar los datos </w:t>
      </w:r>
      <w:proofErr w:type="gramStart"/>
      <w:r>
        <w:t>en caso que</w:t>
      </w:r>
      <w:proofErr w:type="gramEnd"/>
      <w:r>
        <w:t xml:space="preserve"> estén ordenados.</w:t>
      </w:r>
    </w:p>
    <w:sectPr w:rsidR="001F20F3" w:rsidRPr="001F20F3">
      <w:footerReference w:type="default" r:id="rId8"/>
      <w:footerReference w:type="firs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4CD6C" w14:textId="77777777" w:rsidR="00003133" w:rsidRDefault="00003133">
      <w:pPr>
        <w:spacing w:line="240" w:lineRule="auto"/>
      </w:pPr>
      <w:r>
        <w:separator/>
      </w:r>
    </w:p>
  </w:endnote>
  <w:endnote w:type="continuationSeparator" w:id="0">
    <w:p w14:paraId="43B25278" w14:textId="77777777" w:rsidR="00003133" w:rsidRDefault="000031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DA87E" w14:textId="77777777" w:rsidR="00E95E38" w:rsidRDefault="00000000">
    <w:pPr>
      <w:jc w:val="right"/>
    </w:pPr>
    <w:r>
      <w:fldChar w:fldCharType="begin"/>
    </w:r>
    <w:r>
      <w:instrText>PAGE</w:instrText>
    </w:r>
    <w:r>
      <w:fldChar w:fldCharType="separate"/>
    </w:r>
    <w:r w:rsidR="00CC002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9479F" w14:textId="77777777" w:rsidR="00E95E38" w:rsidRDefault="00E95E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6573" w14:textId="77777777" w:rsidR="00003133" w:rsidRDefault="00003133">
      <w:pPr>
        <w:spacing w:line="240" w:lineRule="auto"/>
      </w:pPr>
      <w:r>
        <w:separator/>
      </w:r>
    </w:p>
  </w:footnote>
  <w:footnote w:type="continuationSeparator" w:id="0">
    <w:p w14:paraId="384F956C" w14:textId="77777777" w:rsidR="00003133" w:rsidRDefault="000031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37AC"/>
    <w:multiLevelType w:val="multilevel"/>
    <w:tmpl w:val="0BBC80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4664FB"/>
    <w:multiLevelType w:val="multilevel"/>
    <w:tmpl w:val="78608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D111BE"/>
    <w:multiLevelType w:val="multilevel"/>
    <w:tmpl w:val="C0B2097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9187B85"/>
    <w:multiLevelType w:val="multilevel"/>
    <w:tmpl w:val="EC146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9A5475"/>
    <w:multiLevelType w:val="multilevel"/>
    <w:tmpl w:val="C2FE3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D20CF5"/>
    <w:multiLevelType w:val="multilevel"/>
    <w:tmpl w:val="7250B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04767C"/>
    <w:multiLevelType w:val="multilevel"/>
    <w:tmpl w:val="734CC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0B6992"/>
    <w:multiLevelType w:val="multilevel"/>
    <w:tmpl w:val="94A4F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1F609D"/>
    <w:multiLevelType w:val="multilevel"/>
    <w:tmpl w:val="63761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677BEC"/>
    <w:multiLevelType w:val="multilevel"/>
    <w:tmpl w:val="B25C1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5938A6"/>
    <w:multiLevelType w:val="multilevel"/>
    <w:tmpl w:val="FAFC4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3236280">
    <w:abstractNumId w:val="0"/>
  </w:num>
  <w:num w:numId="2" w16cid:durableId="1935553219">
    <w:abstractNumId w:val="3"/>
  </w:num>
  <w:num w:numId="3" w16cid:durableId="389153977">
    <w:abstractNumId w:val="7"/>
  </w:num>
  <w:num w:numId="4" w16cid:durableId="439836641">
    <w:abstractNumId w:val="6"/>
  </w:num>
  <w:num w:numId="5" w16cid:durableId="1631354719">
    <w:abstractNumId w:val="2"/>
  </w:num>
  <w:num w:numId="6" w16cid:durableId="866216018">
    <w:abstractNumId w:val="9"/>
  </w:num>
  <w:num w:numId="7" w16cid:durableId="1522932091">
    <w:abstractNumId w:val="8"/>
  </w:num>
  <w:num w:numId="8" w16cid:durableId="625433639">
    <w:abstractNumId w:val="5"/>
  </w:num>
  <w:num w:numId="9" w16cid:durableId="1439175940">
    <w:abstractNumId w:val="1"/>
  </w:num>
  <w:num w:numId="10" w16cid:durableId="2035767848">
    <w:abstractNumId w:val="10"/>
  </w:num>
  <w:num w:numId="11" w16cid:durableId="6848668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0F3"/>
    <w:rsid w:val="00003133"/>
    <w:rsid w:val="001A3000"/>
    <w:rsid w:val="001F20F3"/>
    <w:rsid w:val="00397075"/>
    <w:rsid w:val="005D1134"/>
    <w:rsid w:val="00657C7A"/>
    <w:rsid w:val="00895ECC"/>
    <w:rsid w:val="00B97783"/>
    <w:rsid w:val="00C8648E"/>
    <w:rsid w:val="00CC002B"/>
    <w:rsid w:val="00E9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5E59"/>
  <w15:docId w15:val="{5FA0BA99-0DE6-4082-AED7-433AC1EA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style>
  <w:style w:type="paragraph" w:styleId="Heading2">
    <w:name w:val="heading 2"/>
    <w:basedOn w:val="Normal"/>
    <w:next w:val="Normal"/>
    <w:uiPriority w:val="9"/>
    <w:unhideWhenUsed/>
    <w:qFormat/>
    <w:pPr>
      <w:keepNext/>
      <w:keepLines/>
      <w:spacing w:line="480" w:lineRule="auto"/>
      <w:jc w:val="center"/>
      <w:outlineLvl w:val="1"/>
    </w:pPr>
    <w:rPr>
      <w:b/>
      <w:i/>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line="480" w:lineRule="auto"/>
      <w:jc w:val="center"/>
    </w:pPr>
    <w:rPr>
      <w:b/>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r\Documents\Custom%20Office%20Templates\T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TEC</Template>
  <TotalTime>7</TotalTime>
  <Pages>2</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Alejandro Rodriguez</dc:creator>
  <cp:lastModifiedBy>Alejandro Rodríguez Del Bosque</cp:lastModifiedBy>
  <cp:revision>1</cp:revision>
  <cp:lastPrinted>2023-03-09T18:45:00Z</cp:lastPrinted>
  <dcterms:created xsi:type="dcterms:W3CDTF">2023-09-27T13:13:00Z</dcterms:created>
  <dcterms:modified xsi:type="dcterms:W3CDTF">2023-09-27T13:20:00Z</dcterms:modified>
</cp:coreProperties>
</file>